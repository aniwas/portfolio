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E17C16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7232C5" w14:textId="0D0934EA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F806ED" wp14:editId="2062F103">
                      <wp:extent cx="2118360" cy="2160270"/>
                      <wp:effectExtent l="19050" t="19050" r="34290" b="30480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216027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FCFB3B" id="Oval 2" o:spid="_x0000_s1026" style="width:166.8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D129DA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94CBD96" w14:textId="5F21F1F6" w:rsidR="00FA6A30" w:rsidRPr="00FA6A30" w:rsidRDefault="00FA6A30" w:rsidP="00FA6A30">
            <w:pPr>
              <w:pStyle w:val="Title"/>
            </w:pPr>
            <w:r>
              <w:t>Aniwas moura</w:t>
            </w:r>
          </w:p>
          <w:p w14:paraId="53AFE602" w14:textId="4F29345E" w:rsidR="001B2ABD" w:rsidRDefault="00FA6A30" w:rsidP="001B2ABD">
            <w:pPr>
              <w:pStyle w:val="Subtitle"/>
            </w:pPr>
            <w:r w:rsidRPr="004D654D">
              <w:rPr>
                <w:spacing w:val="0"/>
                <w:w w:val="79"/>
              </w:rPr>
              <w:t>Drupal develope</w:t>
            </w:r>
            <w:r w:rsidRPr="004D654D">
              <w:rPr>
                <w:spacing w:val="5"/>
                <w:w w:val="79"/>
              </w:rPr>
              <w:t>r</w:t>
            </w:r>
          </w:p>
        </w:tc>
      </w:tr>
      <w:tr w:rsidR="001B2ABD" w14:paraId="6B641EA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CF1518D39944F1FAC56EC9DBCA3AB3A"/>
              </w:placeholder>
              <w:temporary/>
              <w:showingPlcHdr/>
              <w15:appearance w15:val="hidden"/>
            </w:sdtPr>
            <w:sdtContent>
              <w:p w14:paraId="10627A3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9C54C3F" w14:textId="61F2EEC4" w:rsidR="00036450" w:rsidRDefault="004B5686" w:rsidP="00036450">
            <w:r w:rsidRPr="004B5686">
              <w:t>Passionate about delivering user-focused solutions and continuously improving through the adoption of modern Drupal practices and technologies.</w:t>
            </w:r>
          </w:p>
          <w:sdt>
            <w:sdtPr>
              <w:id w:val="-1954003311"/>
              <w:placeholder>
                <w:docPart w:val="55B4AD106AFF4AE49FD2375978E1A33C"/>
              </w:placeholder>
              <w:temporary/>
              <w:showingPlcHdr/>
              <w15:appearance w15:val="hidden"/>
            </w:sdtPr>
            <w:sdtContent>
              <w:p w14:paraId="710AD4D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7C09E88BF414818ABBBC9AAD71D0726"/>
              </w:placeholder>
              <w:temporary/>
              <w:showingPlcHdr/>
              <w15:appearance w15:val="hidden"/>
            </w:sdtPr>
            <w:sdtContent>
              <w:p w14:paraId="47933E2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6C42B1E" w14:textId="054A2C68" w:rsidR="004D3011" w:rsidRDefault="004E5C21" w:rsidP="004D3011">
            <w:r>
              <w:t>+91 7977756352</w:t>
            </w:r>
          </w:p>
          <w:p w14:paraId="5EB70CA4" w14:textId="77777777" w:rsidR="004D3011" w:rsidRPr="004D3011" w:rsidRDefault="004D3011" w:rsidP="004D3011"/>
          <w:sdt>
            <w:sdtPr>
              <w:id w:val="67859272"/>
              <w:placeholder>
                <w:docPart w:val="A3E984BC56964E5E9F1E1CB7A22450CD"/>
              </w:placeholder>
              <w:temporary/>
              <w:showingPlcHdr/>
              <w15:appearance w15:val="hidden"/>
            </w:sdtPr>
            <w:sdtContent>
              <w:p w14:paraId="2F6CDB67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126853D1" w14:textId="4941B08D" w:rsidR="0003588B" w:rsidRPr="0011062D" w:rsidRDefault="0003588B" w:rsidP="0003588B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aniwas111@gmail.com</w:t>
              </w:r>
            </w:hyperlink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fldChar w:fldCharType="begin"/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instrText>HYPERLINK "mailto:aniwas111@gmail.com" \o "aniwas111@gmail.com"</w:instrTex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fldChar w:fldCharType="separate"/>
            </w:r>
          </w:p>
          <w:p w14:paraId="22CAF6A6" w14:textId="47642F79" w:rsidR="004D3011" w:rsidRDefault="0003588B" w:rsidP="0003588B">
            <w:r>
              <w:fldChar w:fldCharType="end"/>
            </w:r>
          </w:p>
          <w:sdt>
            <w:sdtPr>
              <w:id w:val="-240260293"/>
              <w:placeholder>
                <w:docPart w:val="0A144531B49C4B4CB4BAA0F388E50062"/>
              </w:placeholder>
              <w:temporary/>
              <w:showingPlcHdr/>
              <w15:appearance w15:val="hidden"/>
            </w:sdtPr>
            <w:sdtContent>
              <w:p w14:paraId="5F64F36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85ED004" w14:textId="62CA75FC" w:rsidR="0003588B" w:rsidRDefault="0003588B" w:rsidP="0003588B">
            <w:hyperlink r:id="rId9" w:history="1">
              <w:r>
                <w:rPr>
                  <w:rStyle w:val="Hyperlink"/>
                </w:rPr>
                <w:t>aniwas111@gmail.com</w:t>
              </w:r>
            </w:hyperlink>
          </w:p>
          <w:p w14:paraId="77A4F8BB" w14:textId="33E0F68A" w:rsidR="0003588B" w:rsidRPr="0011062D" w:rsidRDefault="0003588B" w:rsidP="0003588B">
            <w:pPr>
              <w:rPr>
                <w:rStyle w:val="Hyperlink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fldChar w:fldCharType="begin"/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instrText>HYPERLINK "mailto:aniwas111@gmail.com" \o "aniwas111@gmail.com"</w:instrTex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fldChar w:fldCharType="separate"/>
            </w:r>
          </w:p>
          <w:p w14:paraId="3EDB947C" w14:textId="0EE70364" w:rsidR="00036450" w:rsidRPr="0011062D" w:rsidRDefault="0003588B" w:rsidP="0003588B">
            <w:pPr>
              <w:rPr>
                <w:rStyle w:val="Hyperlink"/>
              </w:rPr>
            </w:pPr>
            <w:r>
              <w:fldChar w:fldCharType="end"/>
            </w:r>
            <w:r w:rsidR="0011062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fldChar w:fldCharType="begin"/>
            </w:r>
            <w:r w:rsidR="0011062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instrText>HYPERLINK "mailto:aniwas111@gmail.com" \o "aniwas111@gmail.com"</w:instrText>
            </w:r>
            <w:r w:rsidR="0011062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r>
            <w:r w:rsidR="0011062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fldChar w:fldCharType="separate"/>
            </w:r>
          </w:p>
          <w:p w14:paraId="114207A5" w14:textId="2FED9DAA" w:rsidR="004E5C21" w:rsidRDefault="0011062D" w:rsidP="004E5C21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fldChar w:fldCharType="end"/>
            </w:r>
            <w:r w:rsidR="004E5C21">
              <w:t>Certifications</w:t>
            </w:r>
          </w:p>
          <w:p w14:paraId="00B0747F" w14:textId="5F3CAF83" w:rsidR="0011062D" w:rsidRDefault="0011062D" w:rsidP="0011062D">
            <w:hyperlink r:id="rId10" w:history="1">
              <w:r>
                <w:rPr>
                  <w:rStyle w:val="Hyperlink"/>
                </w:rPr>
                <w:t xml:space="preserve">AWS CLOUD </w:t>
              </w:r>
              <w:proofErr w:type="spellStart"/>
              <w:r>
                <w:rPr>
                  <w:rStyle w:val="Hyperlink"/>
                </w:rPr>
                <w:t>practioner</w:t>
              </w:r>
              <w:proofErr w:type="spellEnd"/>
              <w:r>
                <w:rPr>
                  <w:rStyle w:val="Hyperlink"/>
                </w:rPr>
                <w:t xml:space="preserve"> CLF-02</w:t>
              </w:r>
            </w:hyperlink>
          </w:p>
          <w:p w14:paraId="680FE2E5" w14:textId="77777777" w:rsidR="0003588B" w:rsidRPr="00E4381A" w:rsidRDefault="0003588B" w:rsidP="0011062D">
            <w:pPr>
              <w:rPr>
                <w:rStyle w:val="Hyperlink"/>
              </w:rPr>
            </w:pPr>
          </w:p>
          <w:p w14:paraId="1BB0CB9C" w14:textId="1EBB4CB0" w:rsidR="0011062D" w:rsidRDefault="0003588B" w:rsidP="0011062D">
            <w:hyperlink r:id="rId11" w:history="1">
              <w:r>
                <w:rPr>
                  <w:rStyle w:val="Hyperlink"/>
                </w:rPr>
                <w:t>CLOUD COMPUTING (SWAYAM NTPL)</w:t>
              </w:r>
            </w:hyperlink>
          </w:p>
          <w:p w14:paraId="08A88CCA" w14:textId="77777777" w:rsidR="0003588B" w:rsidRPr="00E4381A" w:rsidRDefault="0003588B" w:rsidP="0011062D">
            <w:pPr>
              <w:rPr>
                <w:rStyle w:val="Hyperlink"/>
              </w:rPr>
            </w:pPr>
          </w:p>
          <w:p w14:paraId="3365B635" w14:textId="7404FFF6" w:rsidR="004E5C21" w:rsidRPr="0003588B" w:rsidRDefault="0003588B" w:rsidP="0003588B">
            <w:pPr>
              <w:rPr>
                <w:color w:val="B85A22" w:themeColor="accent2" w:themeShade="BF"/>
                <w:u w:val="single"/>
              </w:rPr>
            </w:pPr>
            <w:hyperlink r:id="rId12" w:history="1">
              <w:r>
                <w:rPr>
                  <w:rStyle w:val="Hyperlink"/>
                </w:rPr>
                <w:t>ETHICAL HACKING (SWAYAM NTPL)</w:t>
              </w:r>
            </w:hyperlink>
          </w:p>
          <w:sdt>
            <w:sdtPr>
              <w:id w:val="-1444214663"/>
              <w:placeholder>
                <w:docPart w:val="0C839EBB96CC47D3B98E265792B79AE4"/>
              </w:placeholder>
              <w:temporary/>
              <w:showingPlcHdr/>
              <w15:appearance w15:val="hidden"/>
            </w:sdtPr>
            <w:sdtContent>
              <w:p w14:paraId="08DC2481" w14:textId="3E6E9562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07118F9" w14:textId="39180CA4" w:rsidR="004D3011" w:rsidRDefault="004E5C21" w:rsidP="004D3011">
            <w:r>
              <w:t xml:space="preserve">Podcast </w:t>
            </w:r>
            <w:proofErr w:type="spellStart"/>
            <w:r>
              <w:t>listning</w:t>
            </w:r>
            <w:proofErr w:type="spellEnd"/>
          </w:p>
          <w:p w14:paraId="0DD7AD1A" w14:textId="3A776907" w:rsidR="004D3011" w:rsidRDefault="004E5C21" w:rsidP="004D3011">
            <w:r>
              <w:t>News Watching</w:t>
            </w:r>
          </w:p>
          <w:p w14:paraId="26186B1B" w14:textId="5941F2F3" w:rsidR="004D3011" w:rsidRDefault="004E5C21" w:rsidP="004D3011">
            <w:r>
              <w:t>Badminton</w:t>
            </w:r>
          </w:p>
          <w:p w14:paraId="11D1B3AE" w14:textId="00CA2212" w:rsidR="004D3011" w:rsidRPr="004D3011" w:rsidRDefault="004E5C21" w:rsidP="004D3011">
            <w:r>
              <w:t xml:space="preserve">Sci-fi </w:t>
            </w:r>
            <w:proofErr w:type="spellStart"/>
            <w:r>
              <w:t>webseries</w:t>
            </w:r>
            <w:proofErr w:type="spellEnd"/>
            <w:r>
              <w:t xml:space="preserve"> watching</w:t>
            </w:r>
          </w:p>
        </w:tc>
        <w:tc>
          <w:tcPr>
            <w:tcW w:w="720" w:type="dxa"/>
          </w:tcPr>
          <w:p w14:paraId="34E6D34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7166497499B40CBB6760BEEB12F5D90"/>
              </w:placeholder>
              <w:temporary/>
              <w:showingPlcHdr/>
              <w15:appearance w15:val="hidden"/>
            </w:sdtPr>
            <w:sdtContent>
              <w:p w14:paraId="1643D0F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2B4CCEA" w14:textId="4857AA62" w:rsidR="00036450" w:rsidRPr="00036450" w:rsidRDefault="002176C7" w:rsidP="00B359E4">
            <w:pPr>
              <w:pStyle w:val="Heading4"/>
            </w:pPr>
            <w:r>
              <w:t>Mumbai University</w:t>
            </w:r>
          </w:p>
          <w:p w14:paraId="2D261725" w14:textId="0C3B740B" w:rsidR="00036450" w:rsidRPr="00B359E4" w:rsidRDefault="002176C7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2022</w:t>
            </w:r>
          </w:p>
          <w:p w14:paraId="2952B86A" w14:textId="283467F6" w:rsidR="004D3011" w:rsidRDefault="002176C7" w:rsidP="00036450">
            <w:r>
              <w:t>I had completed</w:t>
            </w:r>
            <w:r w:rsidR="00512E3E">
              <w:t xml:space="preserve"> Under graduation</w:t>
            </w:r>
            <w:r>
              <w:t xml:space="preserve"> </w:t>
            </w:r>
            <w:proofErr w:type="spellStart"/>
            <w:proofErr w:type="gramStart"/>
            <w:r>
              <w:t>bsc.computer</w:t>
            </w:r>
            <w:proofErr w:type="spellEnd"/>
            <w:proofErr w:type="gramEnd"/>
            <w:r>
              <w:t xml:space="preserve"> science with 9.44 CGPI</w:t>
            </w:r>
          </w:p>
          <w:p w14:paraId="65798968" w14:textId="77777777" w:rsidR="00036450" w:rsidRDefault="00036450" w:rsidP="00036450"/>
          <w:p w14:paraId="02993EE4" w14:textId="29FBDA29" w:rsidR="00036450" w:rsidRPr="00B359E4" w:rsidRDefault="002176C7" w:rsidP="00B359E4">
            <w:pPr>
              <w:pStyle w:val="Heading4"/>
            </w:pPr>
            <w:r>
              <w:t>Mumbai University</w:t>
            </w:r>
          </w:p>
          <w:p w14:paraId="4C0E57B7" w14:textId="1DB329C5" w:rsidR="00036450" w:rsidRPr="00B359E4" w:rsidRDefault="00512E3E" w:rsidP="00B359E4">
            <w:pPr>
              <w:pStyle w:val="Date"/>
            </w:pPr>
            <w:r>
              <w:t>2022</w:t>
            </w:r>
            <w:r w:rsidR="00036450" w:rsidRPr="00B359E4">
              <w:t xml:space="preserve"> - </w:t>
            </w:r>
            <w:r>
              <w:t>2024</w:t>
            </w:r>
          </w:p>
          <w:p w14:paraId="5D47EBBC" w14:textId="214F0562" w:rsidR="00036450" w:rsidRDefault="00512E3E" w:rsidP="00036450">
            <w:r>
              <w:t xml:space="preserve">I had completed </w:t>
            </w:r>
            <w:proofErr w:type="spellStart"/>
            <w:r>
              <w:t>post graduation</w:t>
            </w:r>
            <w:proofErr w:type="spellEnd"/>
            <w:r>
              <w:t xml:space="preserve"> in Master of computer application (MCA) with 73.04.</w:t>
            </w:r>
          </w:p>
          <w:sdt>
            <w:sdtPr>
              <w:id w:val="1001553383"/>
              <w:placeholder>
                <w:docPart w:val="4F212741B4554877A04FC6069E9F0790"/>
              </w:placeholder>
              <w:temporary/>
              <w:showingPlcHdr/>
              <w15:appearance w15:val="hidden"/>
            </w:sdtPr>
            <w:sdtContent>
              <w:p w14:paraId="2B2B7D7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E79F75B" w14:textId="423D9CE3" w:rsidR="00036450" w:rsidRDefault="00512E3E" w:rsidP="00B359E4">
            <w:pPr>
              <w:pStyle w:val="Heading4"/>
              <w:rPr>
                <w:bCs/>
              </w:rPr>
            </w:pPr>
            <w:proofErr w:type="spellStart"/>
            <w:proofErr w:type="gramStart"/>
            <w:r>
              <w:t>Techiebears</w:t>
            </w:r>
            <w:proofErr w:type="spellEnd"/>
            <w:r w:rsidR="00036450">
              <w:t xml:space="preserve"> </w:t>
            </w:r>
            <w:r w:rsidR="00036450" w:rsidRPr="00036450">
              <w:t xml:space="preserve"> </w:t>
            </w:r>
            <w:proofErr w:type="spellStart"/>
            <w:r>
              <w:t>pvt</w:t>
            </w:r>
            <w:proofErr w:type="spellEnd"/>
            <w:proofErr w:type="gramEnd"/>
            <w:r>
              <w:t xml:space="preserve"> ltd -Drupal developer</w:t>
            </w:r>
          </w:p>
          <w:p w14:paraId="68133AD1" w14:textId="7DC65729" w:rsidR="00036450" w:rsidRPr="00036450" w:rsidRDefault="00512E3E" w:rsidP="00B359E4">
            <w:pPr>
              <w:pStyle w:val="Date"/>
            </w:pPr>
            <w:r>
              <w:t>April-2024 – April-2025</w:t>
            </w:r>
          </w:p>
          <w:p w14:paraId="5DF71969" w14:textId="664C440B" w:rsidR="004D3011" w:rsidRDefault="00512E3E" w:rsidP="00036450">
            <w:r>
              <w:t xml:space="preserve">I have </w:t>
            </w:r>
            <w:proofErr w:type="spellStart"/>
            <w:r>
              <w:t>reposibility</w:t>
            </w:r>
            <w:proofErr w:type="spellEnd"/>
            <w:r>
              <w:t xml:space="preserve"> to maintain the site performance, test the functionalities, creating custom theme and module, integrating </w:t>
            </w:r>
            <w:proofErr w:type="spellStart"/>
            <w:r>
              <w:t>contrib</w:t>
            </w:r>
            <w:proofErr w:type="spellEnd"/>
            <w:r>
              <w:t xml:space="preserve"> module as per </w:t>
            </w:r>
            <w:proofErr w:type="gramStart"/>
            <w:r>
              <w:t>requirement ,Updating</w:t>
            </w:r>
            <w:proofErr w:type="gramEnd"/>
            <w:r>
              <w:t xml:space="preserve"> and maintaining the content, creating content type and views as per requirement and configuring the multilingual content.</w:t>
            </w:r>
            <w:r w:rsidR="00036450" w:rsidRPr="00036450">
              <w:t xml:space="preserve"> </w:t>
            </w:r>
          </w:p>
          <w:sdt>
            <w:sdtPr>
              <w:id w:val="1669594239"/>
              <w:placeholder>
                <w:docPart w:val="4810D359E855432793E3B59542CA2D6C"/>
              </w:placeholder>
              <w:temporary/>
              <w:showingPlcHdr/>
              <w15:appearance w15:val="hidden"/>
            </w:sdtPr>
            <w:sdtContent>
              <w:p w14:paraId="6B96BCF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0DC382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AA80251" wp14:editId="2F51F136">
                  <wp:extent cx="4415790" cy="147066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5051800C" w14:textId="37E258CA" w:rsidR="0003588B" w:rsidRDefault="0003588B" w:rsidP="0003588B">
      <w:pPr>
        <w:pStyle w:val="Heading3"/>
        <w:rPr>
          <w:rFonts w:asciiTheme="minorHAnsi" w:eastAsiaTheme="minorEastAsia" w:hAnsiTheme="minorHAnsi" w:cstheme="minorBidi"/>
          <w:b w:val="0"/>
          <w:caps w:val="0"/>
          <w:color w:val="auto"/>
          <w:sz w:val="18"/>
          <w:szCs w:val="22"/>
        </w:rPr>
      </w:pPr>
      <w:r>
        <w:t xml:space="preserve"> </w:t>
      </w:r>
      <w:r w:rsidR="009A175B">
        <w:t>Social media</w:t>
      </w:r>
    </w:p>
    <w:p w14:paraId="7AF862ED" w14:textId="06F6322B" w:rsidR="007203C0" w:rsidRDefault="00390811" w:rsidP="000C45FF">
      <w:pPr>
        <w:tabs>
          <w:tab w:val="left" w:pos="990"/>
        </w:tabs>
      </w:pPr>
      <w:r>
        <w:t xml:space="preserve">  </w:t>
      </w:r>
      <w:r w:rsidR="00CD5C83">
        <w:rPr>
          <w:noProof/>
        </w:rPr>
        <w:drawing>
          <wp:inline distT="0" distB="0" distL="0" distR="0" wp14:anchorId="07CE4149" wp14:editId="5C464C7D">
            <wp:extent cx="327660" cy="342900"/>
            <wp:effectExtent l="0" t="0" r="0" b="0"/>
            <wp:docPr id="1991179518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79518" name="Picture 3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0" cy="3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83">
        <w:t xml:space="preserve">  </w:t>
      </w:r>
      <w:r w:rsidR="00CD5C83">
        <w:rPr>
          <w:noProof/>
        </w:rPr>
        <w:drawing>
          <wp:inline distT="0" distB="0" distL="0" distR="0" wp14:anchorId="0B16DA61" wp14:editId="62E3E7F3">
            <wp:extent cx="335280" cy="342900"/>
            <wp:effectExtent l="0" t="0" r="7620" b="0"/>
            <wp:docPr id="1851263747" name="Picture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3747" name="Picture 4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8" cy="3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83">
        <w:t xml:space="preserve"> </w:t>
      </w:r>
      <w:r w:rsidR="00CD5C83">
        <w:rPr>
          <w:noProof/>
        </w:rPr>
        <w:drawing>
          <wp:inline distT="0" distB="0" distL="0" distR="0" wp14:anchorId="72AABBEB" wp14:editId="7D474214">
            <wp:extent cx="304800" cy="334536"/>
            <wp:effectExtent l="0" t="0" r="0" b="8890"/>
            <wp:docPr id="213659530" name="Picture 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9530" name="Picture 5">
                      <a:hlinkClick r:id="rId18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99" cy="3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F5739A" wp14:editId="64BE6E14">
            <wp:extent cx="403860" cy="335280"/>
            <wp:effectExtent l="0" t="0" r="0" b="7620"/>
            <wp:docPr id="1556231063" name="Picture 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1063" name="Picture 6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D3">
        <w:t xml:space="preserve"> </w:t>
      </w:r>
      <w:r w:rsidR="001F1AD3">
        <w:rPr>
          <w:noProof/>
        </w:rPr>
        <w:drawing>
          <wp:inline distT="0" distB="0" distL="0" distR="0" wp14:anchorId="2DEF5E75" wp14:editId="5B00394D">
            <wp:extent cx="426720" cy="327660"/>
            <wp:effectExtent l="0" t="0" r="0" b="0"/>
            <wp:docPr id="1409477531" name="Picture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7531" name="Picture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C0" w:rsidSect="000C45FF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912E3" w14:textId="77777777" w:rsidR="00F54272" w:rsidRDefault="00F54272" w:rsidP="000C45FF">
      <w:r>
        <w:separator/>
      </w:r>
    </w:p>
  </w:endnote>
  <w:endnote w:type="continuationSeparator" w:id="0">
    <w:p w14:paraId="00FF1F7B" w14:textId="77777777" w:rsidR="00F54272" w:rsidRDefault="00F5427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65CB3" w14:textId="77777777" w:rsidR="00F54272" w:rsidRDefault="00F54272" w:rsidP="000C45FF">
      <w:r>
        <w:separator/>
      </w:r>
    </w:p>
  </w:footnote>
  <w:footnote w:type="continuationSeparator" w:id="0">
    <w:p w14:paraId="30C50757" w14:textId="77777777" w:rsidR="00F54272" w:rsidRDefault="00F5427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9A64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5BAB93" wp14:editId="28D1D65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D"/>
    <w:rsid w:val="0003588B"/>
    <w:rsid w:val="00036450"/>
    <w:rsid w:val="00094499"/>
    <w:rsid w:val="000C45FF"/>
    <w:rsid w:val="000E3FD1"/>
    <w:rsid w:val="0011062D"/>
    <w:rsid w:val="00112054"/>
    <w:rsid w:val="001317D8"/>
    <w:rsid w:val="001525E1"/>
    <w:rsid w:val="00156D5A"/>
    <w:rsid w:val="00180329"/>
    <w:rsid w:val="0019001F"/>
    <w:rsid w:val="001A74A5"/>
    <w:rsid w:val="001B2ABD"/>
    <w:rsid w:val="001E0391"/>
    <w:rsid w:val="001E1759"/>
    <w:rsid w:val="001F1AD3"/>
    <w:rsid w:val="001F1ECC"/>
    <w:rsid w:val="002176C7"/>
    <w:rsid w:val="002400EB"/>
    <w:rsid w:val="00256CF7"/>
    <w:rsid w:val="00281FD5"/>
    <w:rsid w:val="0030481B"/>
    <w:rsid w:val="003156FC"/>
    <w:rsid w:val="003254B5"/>
    <w:rsid w:val="00325DE1"/>
    <w:rsid w:val="0037121F"/>
    <w:rsid w:val="00390811"/>
    <w:rsid w:val="003910D8"/>
    <w:rsid w:val="003A6B7D"/>
    <w:rsid w:val="003B06CA"/>
    <w:rsid w:val="00404FFA"/>
    <w:rsid w:val="004071FC"/>
    <w:rsid w:val="0043529E"/>
    <w:rsid w:val="00445947"/>
    <w:rsid w:val="004813B3"/>
    <w:rsid w:val="00496591"/>
    <w:rsid w:val="004B5686"/>
    <w:rsid w:val="004C32AF"/>
    <w:rsid w:val="004C63E4"/>
    <w:rsid w:val="004D3011"/>
    <w:rsid w:val="004D654D"/>
    <w:rsid w:val="004E4FCF"/>
    <w:rsid w:val="004E5C21"/>
    <w:rsid w:val="00512E3E"/>
    <w:rsid w:val="005262AC"/>
    <w:rsid w:val="005E39D5"/>
    <w:rsid w:val="005E42C8"/>
    <w:rsid w:val="005F49BE"/>
    <w:rsid w:val="00600670"/>
    <w:rsid w:val="0062123A"/>
    <w:rsid w:val="00646E75"/>
    <w:rsid w:val="006771D0"/>
    <w:rsid w:val="006C0420"/>
    <w:rsid w:val="00715FCB"/>
    <w:rsid w:val="007203C0"/>
    <w:rsid w:val="00743101"/>
    <w:rsid w:val="00764C9F"/>
    <w:rsid w:val="007775E1"/>
    <w:rsid w:val="007867A0"/>
    <w:rsid w:val="007927F5"/>
    <w:rsid w:val="00795189"/>
    <w:rsid w:val="00802CA0"/>
    <w:rsid w:val="009260CD"/>
    <w:rsid w:val="00940A66"/>
    <w:rsid w:val="00952C25"/>
    <w:rsid w:val="009A175B"/>
    <w:rsid w:val="00A2118D"/>
    <w:rsid w:val="00A270F8"/>
    <w:rsid w:val="00A31115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0DCD"/>
    <w:rsid w:val="00CD5C83"/>
    <w:rsid w:val="00D2522B"/>
    <w:rsid w:val="00D422DE"/>
    <w:rsid w:val="00D5459D"/>
    <w:rsid w:val="00DA1F4D"/>
    <w:rsid w:val="00DD172A"/>
    <w:rsid w:val="00E25A26"/>
    <w:rsid w:val="00E4381A"/>
    <w:rsid w:val="00E55D74"/>
    <w:rsid w:val="00E669E1"/>
    <w:rsid w:val="00F150ED"/>
    <w:rsid w:val="00F54272"/>
    <w:rsid w:val="00F60274"/>
    <w:rsid w:val="00F77FB9"/>
    <w:rsid w:val="00FA6A3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54A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358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was111@gmail.com" TargetMode="External"/><Relationship Id="rId13" Type="http://schemas.openxmlformats.org/officeDocument/2006/relationships/chart" Target="charts/chart1.xml"/><Relationship Id="rId18" Type="http://schemas.openxmlformats.org/officeDocument/2006/relationships/hyperlink" Target="https://aniwas.github.io/portfolio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3profile.com/aniwasmoury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archive.nptel.ac.in/content/noc/NOC23/SEM2/Ecertificates/106/noc23-cs75/Course/NPTEL23CS75S85040231620095525.pdf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hyperlink" Target="http://www.linkedin.com/in/aniwas-mourya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archive.nptel.ac.in/content/noc/NOC23/SEM2/Ecertificates/106/noc23-cs89/Course/NPTEL23CS89S65040231820095525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www.credly.com/badges/4afe0217-4b06-4f4c-a7c4-c3754f19b094" TargetMode="External"/><Relationship Id="rId19" Type="http://schemas.openxmlformats.org/officeDocument/2006/relationships/hyperlink" Target="https://g.dev/MouryaAniwa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iwas111@gmail.com" TargetMode="External"/><Relationship Id="rId14" Type="http://schemas.openxmlformats.org/officeDocument/2006/relationships/hyperlink" Target="https://github.com/aniwas" TargetMode="Externa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38847959-4444-41CC-9703-3A61C48870DC%7d\%7bFF92E9BE-C63C-4D1D-BA42-216DD250F49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Backend-PHP,MYSQL</c:v>
                </c:pt>
                <c:pt idx="1">
                  <c:v>JavaScript</c:v>
                </c:pt>
                <c:pt idx="2">
                  <c:v>Front-End-HTML and CSS</c:v>
                </c:pt>
                <c:pt idx="3">
                  <c:v>Cloud Computing-AWS</c:v>
                </c:pt>
                <c:pt idx="4">
                  <c:v>S3,EC2,Linux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0.8</c:v>
                </c:pt>
                <c:pt idx="2">
                  <c:v>0.8</c:v>
                </c:pt>
                <c:pt idx="3">
                  <c:v>0.6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F1518D39944F1FAC56EC9DBCA3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B1DB2-8A03-433F-942B-9EFE4EC1412B}"/>
      </w:docPartPr>
      <w:docPartBody>
        <w:p w:rsidR="00AB5147" w:rsidRDefault="00000000">
          <w:pPr>
            <w:pStyle w:val="3CF1518D39944F1FAC56EC9DBCA3AB3A"/>
          </w:pPr>
          <w:r w:rsidRPr="00D5459D">
            <w:t>Profile</w:t>
          </w:r>
        </w:p>
      </w:docPartBody>
    </w:docPart>
    <w:docPart>
      <w:docPartPr>
        <w:name w:val="55B4AD106AFF4AE49FD2375978E1A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BC71-F4CD-4286-8C77-B0303F743819}"/>
      </w:docPartPr>
      <w:docPartBody>
        <w:p w:rsidR="00AB5147" w:rsidRDefault="00000000">
          <w:pPr>
            <w:pStyle w:val="55B4AD106AFF4AE49FD2375978E1A33C"/>
          </w:pPr>
          <w:r w:rsidRPr="00CB0055">
            <w:t>Contact</w:t>
          </w:r>
        </w:p>
      </w:docPartBody>
    </w:docPart>
    <w:docPart>
      <w:docPartPr>
        <w:name w:val="F7C09E88BF414818ABBBC9AAD71D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FB9E0-5D3F-45C1-8A33-EFFA209F2A0E}"/>
      </w:docPartPr>
      <w:docPartBody>
        <w:p w:rsidR="00AB5147" w:rsidRDefault="00000000">
          <w:pPr>
            <w:pStyle w:val="F7C09E88BF414818ABBBC9AAD71D0726"/>
          </w:pPr>
          <w:r w:rsidRPr="004D3011">
            <w:t>PHONE:</w:t>
          </w:r>
        </w:p>
      </w:docPartBody>
    </w:docPart>
    <w:docPart>
      <w:docPartPr>
        <w:name w:val="A3E984BC56964E5E9F1E1CB7A2245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762E-23F7-49D5-A6A1-F1DD1041E7BA}"/>
      </w:docPartPr>
      <w:docPartBody>
        <w:p w:rsidR="00AB5147" w:rsidRDefault="00000000">
          <w:pPr>
            <w:pStyle w:val="A3E984BC56964E5E9F1E1CB7A22450CD"/>
          </w:pPr>
          <w:r w:rsidRPr="004D3011">
            <w:t>WEBSITE:</w:t>
          </w:r>
        </w:p>
      </w:docPartBody>
    </w:docPart>
    <w:docPart>
      <w:docPartPr>
        <w:name w:val="0A144531B49C4B4CB4BAA0F388E50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57B52-2A15-4681-8AF4-2377BB11F5F3}"/>
      </w:docPartPr>
      <w:docPartBody>
        <w:p w:rsidR="00AB5147" w:rsidRDefault="00000000">
          <w:pPr>
            <w:pStyle w:val="0A144531B49C4B4CB4BAA0F388E50062"/>
          </w:pPr>
          <w:r w:rsidRPr="004D3011">
            <w:t>EMAIL:</w:t>
          </w:r>
        </w:p>
      </w:docPartBody>
    </w:docPart>
    <w:docPart>
      <w:docPartPr>
        <w:name w:val="0C839EBB96CC47D3B98E265792B79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D143-ADBE-4D12-97A9-E6EF711E0FEB}"/>
      </w:docPartPr>
      <w:docPartBody>
        <w:p w:rsidR="00AB5147" w:rsidRDefault="00000000">
          <w:pPr>
            <w:pStyle w:val="0C839EBB96CC47D3B98E265792B79AE4"/>
          </w:pPr>
          <w:r w:rsidRPr="00CB0055">
            <w:t>Hobbies</w:t>
          </w:r>
        </w:p>
      </w:docPartBody>
    </w:docPart>
    <w:docPart>
      <w:docPartPr>
        <w:name w:val="F7166497499B40CBB6760BEEB12F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8331B-1909-4DB7-97BB-1649CAC6B64B}"/>
      </w:docPartPr>
      <w:docPartBody>
        <w:p w:rsidR="00AB5147" w:rsidRDefault="00000000">
          <w:pPr>
            <w:pStyle w:val="F7166497499B40CBB6760BEEB12F5D90"/>
          </w:pPr>
          <w:r w:rsidRPr="00036450">
            <w:t>EDUCATION</w:t>
          </w:r>
        </w:p>
      </w:docPartBody>
    </w:docPart>
    <w:docPart>
      <w:docPartPr>
        <w:name w:val="4F212741B4554877A04FC6069E9F0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2959E-6008-4961-951B-10652CA1FF42}"/>
      </w:docPartPr>
      <w:docPartBody>
        <w:p w:rsidR="00AB5147" w:rsidRDefault="00000000">
          <w:pPr>
            <w:pStyle w:val="4F212741B4554877A04FC6069E9F0790"/>
          </w:pPr>
          <w:r w:rsidRPr="00036450">
            <w:t>WORK EXPERIENCE</w:t>
          </w:r>
        </w:p>
      </w:docPartBody>
    </w:docPart>
    <w:docPart>
      <w:docPartPr>
        <w:name w:val="4810D359E855432793E3B59542CA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31AE-145F-4D6A-A51F-A168C7A9C6ED}"/>
      </w:docPartPr>
      <w:docPartBody>
        <w:p w:rsidR="00AB5147" w:rsidRDefault="00000000">
          <w:pPr>
            <w:pStyle w:val="4810D359E855432793E3B59542CA2D6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2C08C8"/>
    <w:rsid w:val="004A49A4"/>
    <w:rsid w:val="004C32AF"/>
    <w:rsid w:val="009727FA"/>
    <w:rsid w:val="00A270F8"/>
    <w:rsid w:val="00A31115"/>
    <w:rsid w:val="00AB5147"/>
    <w:rsid w:val="00EA3B2E"/>
    <w:rsid w:val="00F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1518D39944F1FAC56EC9DBCA3AB3A">
    <w:name w:val="3CF1518D39944F1FAC56EC9DBCA3AB3A"/>
  </w:style>
  <w:style w:type="paragraph" w:customStyle="1" w:styleId="55B4AD106AFF4AE49FD2375978E1A33C">
    <w:name w:val="55B4AD106AFF4AE49FD2375978E1A33C"/>
  </w:style>
  <w:style w:type="paragraph" w:customStyle="1" w:styleId="F7C09E88BF414818ABBBC9AAD71D0726">
    <w:name w:val="F7C09E88BF414818ABBBC9AAD71D0726"/>
  </w:style>
  <w:style w:type="paragraph" w:customStyle="1" w:styleId="A3E984BC56964E5E9F1E1CB7A22450CD">
    <w:name w:val="A3E984BC56964E5E9F1E1CB7A22450CD"/>
  </w:style>
  <w:style w:type="paragraph" w:customStyle="1" w:styleId="0A144531B49C4B4CB4BAA0F388E50062">
    <w:name w:val="0A144531B49C4B4CB4BAA0F388E50062"/>
  </w:style>
  <w:style w:type="character" w:styleId="Hyperlink">
    <w:name w:val="Hyperlink"/>
    <w:basedOn w:val="DefaultParagraphFont"/>
    <w:uiPriority w:val="99"/>
    <w:unhideWhenUsed/>
    <w:rsid w:val="00AB5147"/>
    <w:rPr>
      <w:color w:val="C45911" w:themeColor="accent2" w:themeShade="BF"/>
      <w:u w:val="single"/>
    </w:rPr>
  </w:style>
  <w:style w:type="paragraph" w:customStyle="1" w:styleId="0C839EBB96CC47D3B98E265792B79AE4">
    <w:name w:val="0C839EBB96CC47D3B98E265792B79AE4"/>
  </w:style>
  <w:style w:type="paragraph" w:customStyle="1" w:styleId="F7166497499B40CBB6760BEEB12F5D90">
    <w:name w:val="F7166497499B40CBB6760BEEB12F5D90"/>
  </w:style>
  <w:style w:type="paragraph" w:customStyle="1" w:styleId="4F212741B4554877A04FC6069E9F0790">
    <w:name w:val="4F212741B4554877A04FC6069E9F079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4810D359E855432793E3B59542CA2D6C">
    <w:name w:val="4810D359E855432793E3B59542CA2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{FF92E9BE-C63C-4D1D-BA42-216DD250F490}tf00546271_win32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2025-05-11T15:39:00Z</dcterms:created>
  <dcterms:modified xsi:type="dcterms:W3CDTF">2025-06-19T15:07:00Z</dcterms:modified>
</cp:coreProperties>
</file>